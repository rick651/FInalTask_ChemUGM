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B8" w:rsidRPr="003774B8" w:rsidRDefault="003774B8" w:rsidP="003774B8">
      <w:pPr>
        <w:spacing w:after="0"/>
        <w:rPr>
          <w:lang w:val="id-ID"/>
        </w:rPr>
      </w:pPr>
      <w:r>
        <w:rPr>
          <w:lang w:val="id-ID"/>
        </w:rPr>
        <w:t>Measurement</w:t>
      </w:r>
      <w:r w:rsidR="008868A0">
        <w:rPr>
          <w:lang w:val="id-ID"/>
        </w:rPr>
        <w:t xml:space="preserve"> Result</w:t>
      </w:r>
    </w:p>
    <w:p w:rsidR="00F10A89" w:rsidRDefault="0001343C" w:rsidP="003774B8">
      <w:pPr>
        <w:spacing w:after="0"/>
      </w:pPr>
      <w:r w:rsidRPr="0001343C">
        <w:rPr>
          <w:noProof/>
        </w:rPr>
        <w:drawing>
          <wp:inline distT="0" distB="0" distL="0" distR="0">
            <wp:extent cx="8860790" cy="56185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56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13" w:rsidRDefault="007C0C13">
      <w:pPr>
        <w:rPr>
          <w:lang w:val="id-ID"/>
        </w:rPr>
      </w:pPr>
      <w:r>
        <w:rPr>
          <w:lang w:val="id-ID"/>
        </w:rPr>
        <w:br w:type="page"/>
      </w:r>
    </w:p>
    <w:p w:rsidR="009F6FF1" w:rsidRDefault="00F10A89" w:rsidP="003774B8">
      <w:pPr>
        <w:spacing w:after="0"/>
        <w:rPr>
          <w:lang w:val="id-ID"/>
        </w:rPr>
      </w:pPr>
      <w:r>
        <w:rPr>
          <w:lang w:val="id-ID"/>
        </w:rPr>
        <w:lastRenderedPageBreak/>
        <w:t>Smoothed</w:t>
      </w:r>
      <w:r w:rsidR="00C72BF0">
        <w:rPr>
          <w:lang w:val="id-ID"/>
        </w:rPr>
        <w:t xml:space="preserve"> (factor = </w:t>
      </w:r>
      <w:r w:rsidR="008868A0">
        <w:rPr>
          <w:lang w:val="id-ID"/>
        </w:rPr>
        <w:t>0.153</w:t>
      </w:r>
      <w:r w:rsidR="00C72BF0">
        <w:rPr>
          <w:lang w:val="id-ID"/>
        </w:rPr>
        <w:t>)</w:t>
      </w:r>
    </w:p>
    <w:p w:rsidR="00F10A89" w:rsidRDefault="0001343C" w:rsidP="003774B8">
      <w:pPr>
        <w:spacing w:after="0"/>
        <w:rPr>
          <w:lang w:val="id-ID"/>
        </w:rPr>
      </w:pPr>
      <w:r w:rsidRPr="0001343C">
        <w:rPr>
          <w:noProof/>
        </w:rPr>
        <w:drawing>
          <wp:inline distT="0" distB="0" distL="0" distR="0">
            <wp:extent cx="8860790" cy="56185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56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13" w:rsidRDefault="007C0C13">
      <w:pPr>
        <w:rPr>
          <w:lang w:val="id-ID"/>
        </w:rPr>
      </w:pPr>
      <w:r>
        <w:rPr>
          <w:lang w:val="id-ID"/>
        </w:rPr>
        <w:br w:type="page"/>
      </w:r>
    </w:p>
    <w:p w:rsidR="003774B8" w:rsidRDefault="003774B8" w:rsidP="003774B8">
      <w:pPr>
        <w:spacing w:after="0"/>
        <w:rPr>
          <w:lang w:val="id-ID"/>
        </w:rPr>
      </w:pPr>
      <w:r>
        <w:rPr>
          <w:lang w:val="id-ID"/>
        </w:rPr>
        <w:lastRenderedPageBreak/>
        <w:t>Peak</w:t>
      </w:r>
      <w:r w:rsidR="00761142">
        <w:rPr>
          <w:lang w:val="id-ID"/>
        </w:rPr>
        <w:t>s</w:t>
      </w:r>
      <w:r>
        <w:rPr>
          <w:lang w:val="id-ID"/>
        </w:rPr>
        <w:t xml:space="preserve"> found (excluded kα2, kβ and W lα). </w:t>
      </w:r>
      <w:r w:rsidRPr="00761142">
        <w:rPr>
          <w:i/>
          <w:lang w:val="id-ID"/>
        </w:rPr>
        <w:t>Numerical det</w:t>
      </w:r>
      <w:r w:rsidR="00A8548D">
        <w:rPr>
          <w:i/>
          <w:lang w:val="id-ID"/>
        </w:rPr>
        <w:t>a</w:t>
      </w:r>
      <w:r w:rsidRPr="00761142">
        <w:rPr>
          <w:i/>
          <w:lang w:val="id-ID"/>
        </w:rPr>
        <w:t>il</w:t>
      </w:r>
      <w:r w:rsidR="00A8548D">
        <w:rPr>
          <w:i/>
          <w:lang w:val="id-ID"/>
        </w:rPr>
        <w:t>s are</w:t>
      </w:r>
      <w:r w:rsidRPr="00761142">
        <w:rPr>
          <w:i/>
          <w:lang w:val="id-ID"/>
        </w:rPr>
        <w:t xml:space="preserve"> in </w:t>
      </w:r>
      <w:r w:rsidR="00A8548D">
        <w:rPr>
          <w:i/>
          <w:lang w:val="id-ID"/>
        </w:rPr>
        <w:t xml:space="preserve">the </w:t>
      </w:r>
      <w:r w:rsidRPr="00761142">
        <w:rPr>
          <w:i/>
          <w:lang w:val="id-ID"/>
        </w:rPr>
        <w:t>excel file</w:t>
      </w:r>
      <w:r>
        <w:rPr>
          <w:lang w:val="id-ID"/>
        </w:rPr>
        <w:t>.</w:t>
      </w:r>
    </w:p>
    <w:p w:rsidR="00F10A89" w:rsidRPr="00BA6AB5" w:rsidRDefault="00C14681" w:rsidP="003774B8">
      <w:pPr>
        <w:spacing w:after="0"/>
        <w:rPr>
          <w:lang w:val="id-ID"/>
        </w:rPr>
      </w:pPr>
      <w:r w:rsidRPr="00C14681">
        <w:rPr>
          <w:noProof/>
        </w:rPr>
        <w:drawing>
          <wp:inline distT="0" distB="0" distL="0" distR="0">
            <wp:extent cx="8860790" cy="559986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559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A89" w:rsidRPr="00BA6AB5" w:rsidSect="00C85A73">
      <w:pgSz w:w="16834" w:h="11909" w:orient="landscape" w:code="9"/>
      <w:pgMar w:top="992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A9"/>
    <w:rsid w:val="0001343C"/>
    <w:rsid w:val="002A2A2C"/>
    <w:rsid w:val="002C5BC6"/>
    <w:rsid w:val="003774B8"/>
    <w:rsid w:val="003B72DD"/>
    <w:rsid w:val="00761142"/>
    <w:rsid w:val="007C0C13"/>
    <w:rsid w:val="00813D47"/>
    <w:rsid w:val="008868A0"/>
    <w:rsid w:val="009F6FF1"/>
    <w:rsid w:val="00A8548D"/>
    <w:rsid w:val="00AB2B0F"/>
    <w:rsid w:val="00B6051E"/>
    <w:rsid w:val="00B955A9"/>
    <w:rsid w:val="00BA6AB5"/>
    <w:rsid w:val="00C14681"/>
    <w:rsid w:val="00C70942"/>
    <w:rsid w:val="00C72BF0"/>
    <w:rsid w:val="00C85A73"/>
    <w:rsid w:val="00D26EB7"/>
    <w:rsid w:val="00F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9303"/>
  <w15:chartTrackingRefBased/>
  <w15:docId w15:val="{40ECB3DF-13B7-4685-B50C-C96E6513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EastAsia" w:hAnsi="Arial Narrow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kerAXS\Desktop\Diffract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Diffractogram.dotx</Template>
  <TotalTime>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LPPT UGM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HARI-XRD</dc:creator>
  <cp:keywords/>
  <dc:description/>
  <cp:lastModifiedBy>HARI-XRD</cp:lastModifiedBy>
  <cp:revision>2</cp:revision>
  <dcterms:created xsi:type="dcterms:W3CDTF">2023-12-22T09:20:00Z</dcterms:created>
  <dcterms:modified xsi:type="dcterms:W3CDTF">2023-12-22T09:20:00Z</dcterms:modified>
</cp:coreProperties>
</file>